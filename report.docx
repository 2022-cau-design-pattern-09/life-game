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AF1" w14:textId="544DBDAF" w:rsidR="00B67950" w:rsidRDefault="003F0B21" w:rsidP="001D6190">
      <w:pPr>
        <w:pStyle w:val="a7"/>
        <w:rPr>
          <w:rFonts w:ascii="에스코어 드림 5 Medium" w:eastAsia="에스코어 드림 5 Medium" w:hAnsi="에스코어 드림 5 Medium"/>
          <w:b/>
          <w:bCs/>
          <w:color w:val="auto"/>
          <w:sz w:val="80"/>
          <w:szCs w:val="80"/>
        </w:rPr>
      </w:pPr>
      <w:r>
        <w:rPr>
          <w:rFonts w:ascii="에스코어 드림 5 Medium" w:eastAsia="에스코어 드림 5 Medium" w:hAnsi="에스코어 드림 5 Medium"/>
          <w:b/>
          <w:bCs/>
          <w:sz w:val="80"/>
          <w:szCs w:val="80"/>
        </w:rPr>
        <w:br/>
      </w:r>
      <w:r w:rsidR="00290D8E">
        <w:rPr>
          <w:rFonts w:ascii="에스코어 드림 5 Medium" w:eastAsia="에스코어 드림 5 Medium" w:hAnsi="에스코어 드림 5 Medium" w:hint="eastAsia"/>
          <w:b/>
          <w:bCs/>
          <w:color w:val="auto"/>
          <w:sz w:val="80"/>
          <w:szCs w:val="80"/>
        </w:rPr>
        <w:t>설계패턴 보고서</w:t>
      </w:r>
    </w:p>
    <w:p w14:paraId="106A5FD8" w14:textId="0E6112B2" w:rsidR="0045144B" w:rsidRPr="003F0B21" w:rsidRDefault="0045144B" w:rsidP="0045144B">
      <w:pPr>
        <w:pStyle w:val="a8"/>
        <w:rPr>
          <w:rFonts w:hint="eastAsia"/>
        </w:rPr>
      </w:pPr>
      <w:r>
        <w:t xml:space="preserve">LIFE GAME </w:t>
      </w:r>
      <w:r>
        <w:rPr>
          <w:rFonts w:hint="eastAsia"/>
        </w:rPr>
        <w:t>기능 확장 및 설계 개선</w:t>
      </w:r>
    </w:p>
    <w:p w14:paraId="2FB71A0F" w14:textId="37B01EB0" w:rsidR="00B67950" w:rsidRPr="0045144B" w:rsidRDefault="00B67950" w:rsidP="00290D8E">
      <w:pPr>
        <w:pStyle w:val="a7"/>
        <w:jc w:val="left"/>
        <w:rPr>
          <w:rFonts w:ascii="에스코어 드림 5 Medium" w:eastAsia="에스코어 드림 5 Medium" w:hAnsi="에스코어 드림 5 Medium"/>
          <w:b/>
          <w:bCs/>
          <w:color w:val="auto"/>
          <w:sz w:val="72"/>
          <w:szCs w:val="72"/>
        </w:rPr>
      </w:pPr>
    </w:p>
    <w:p w14:paraId="5EA3BE09" w14:textId="577B46CF" w:rsidR="00B67950" w:rsidRDefault="00B67950" w:rsidP="001D6190">
      <w:pPr>
        <w:pStyle w:val="a8"/>
      </w:pPr>
    </w:p>
    <w:tbl>
      <w:tblPr>
        <w:tblStyle w:val="affff8"/>
        <w:tblpPr w:leftFromText="142" w:rightFromText="142" w:vertAnchor="text" w:horzAnchor="margin" w:tblpXSpec="right" w:tblpY="5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1620"/>
      </w:tblGrid>
      <w:tr w:rsidR="003F0B21" w:rsidRPr="003F0B21" w14:paraId="1048C0FE" w14:textId="77777777" w:rsidTr="0045144B">
        <w:trPr>
          <w:trHeight w:hRule="exact" w:val="568"/>
        </w:trPr>
        <w:tc>
          <w:tcPr>
            <w:tcW w:w="4030" w:type="dxa"/>
          </w:tcPr>
          <w:p w14:paraId="1793C881" w14:textId="0B6DB145" w:rsidR="003F0B21" w:rsidRPr="00B55290" w:rsidRDefault="007D11C7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28"/>
              </w:rPr>
              <w:t xml:space="preserve">설계패턴 </w:t>
            </w:r>
            <w:r w:rsidR="0045144B">
              <w:rPr>
                <w:rFonts w:ascii="에스코어 드림 4 Regular" w:eastAsia="에스코어 드림 4 Regular" w:hAnsi="에스코어 드림 4 Regular"/>
                <w:sz w:val="28"/>
              </w:rPr>
              <w:t>01</w:t>
            </w:r>
            <w:r w:rsidR="003F0B21"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분반</w:t>
            </w:r>
          </w:p>
        </w:tc>
        <w:tc>
          <w:tcPr>
            <w:tcW w:w="1620" w:type="dxa"/>
          </w:tcPr>
          <w:p w14:paraId="1B7FC8D8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9조</w:t>
            </w:r>
          </w:p>
        </w:tc>
      </w:tr>
      <w:tr w:rsidR="00B55290" w:rsidRPr="003F0B21" w14:paraId="7E5A5F65" w14:textId="77777777" w:rsidTr="0045144B">
        <w:trPr>
          <w:trHeight w:hRule="exact" w:val="568"/>
        </w:trPr>
        <w:tc>
          <w:tcPr>
            <w:tcW w:w="4030" w:type="dxa"/>
          </w:tcPr>
          <w:p w14:paraId="04D38FF5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2</w:t>
            </w:r>
            <w:r w:rsidRPr="00B55290">
              <w:rPr>
                <w:rFonts w:ascii="에스코어 드림 4 Regular" w:eastAsia="에스코어 드림 4 Regular" w:hAnsi="에스코어 드림 4 Regular"/>
                <w:sz w:val="28"/>
              </w:rPr>
              <w:t>0171218</w:t>
            </w:r>
          </w:p>
        </w:tc>
        <w:tc>
          <w:tcPr>
            <w:tcW w:w="1620" w:type="dxa"/>
          </w:tcPr>
          <w:p w14:paraId="43466340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proofErr w:type="spellStart"/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임우섭</w:t>
            </w:r>
            <w:proofErr w:type="spellEnd"/>
          </w:p>
        </w:tc>
      </w:tr>
      <w:tr w:rsidR="003F0B21" w:rsidRPr="003F0B21" w14:paraId="4FA9A458" w14:textId="77777777" w:rsidTr="0045144B">
        <w:trPr>
          <w:trHeight w:hRule="exact" w:val="568"/>
        </w:trPr>
        <w:tc>
          <w:tcPr>
            <w:tcW w:w="4030" w:type="dxa"/>
          </w:tcPr>
          <w:p w14:paraId="6C0A9B07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2</w:t>
            </w:r>
            <w:r w:rsidRPr="00B55290">
              <w:rPr>
                <w:rFonts w:ascii="에스코어 드림 4 Regular" w:eastAsia="에스코어 드림 4 Regular" w:hAnsi="에스코어 드림 4 Regular"/>
                <w:sz w:val="28"/>
              </w:rPr>
              <w:t>0172848</w:t>
            </w:r>
          </w:p>
        </w:tc>
        <w:tc>
          <w:tcPr>
            <w:tcW w:w="1620" w:type="dxa"/>
          </w:tcPr>
          <w:p w14:paraId="6DEA46C3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proofErr w:type="spellStart"/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정석우</w:t>
            </w:r>
            <w:proofErr w:type="spellEnd"/>
          </w:p>
        </w:tc>
      </w:tr>
      <w:tr w:rsidR="003F0B21" w:rsidRPr="003F0B21" w14:paraId="3F95EF8F" w14:textId="77777777" w:rsidTr="0045144B">
        <w:trPr>
          <w:trHeight w:hRule="exact" w:val="568"/>
        </w:trPr>
        <w:tc>
          <w:tcPr>
            <w:tcW w:w="4030" w:type="dxa"/>
          </w:tcPr>
          <w:p w14:paraId="6F9922AB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2</w:t>
            </w:r>
            <w:r w:rsidRPr="00B55290">
              <w:rPr>
                <w:rFonts w:ascii="에스코어 드림 4 Regular" w:eastAsia="에스코어 드림 4 Regular" w:hAnsi="에스코어 드림 4 Regular"/>
                <w:sz w:val="28"/>
              </w:rPr>
              <w:t>0172864</w:t>
            </w:r>
          </w:p>
        </w:tc>
        <w:tc>
          <w:tcPr>
            <w:tcW w:w="1620" w:type="dxa"/>
          </w:tcPr>
          <w:p w14:paraId="60D3FCCB" w14:textId="77777777" w:rsidR="003F0B21" w:rsidRPr="00B55290" w:rsidRDefault="003F0B21" w:rsidP="0045144B">
            <w:pPr>
              <w:pStyle w:val="a8"/>
              <w:spacing w:line="180" w:lineRule="atLeast"/>
              <w:rPr>
                <w:rFonts w:ascii="에스코어 드림 4 Regular" w:eastAsia="에스코어 드림 4 Regular" w:hAnsi="에스코어 드림 4 Regular"/>
                <w:sz w:val="28"/>
              </w:rPr>
            </w:pPr>
            <w:r w:rsidRPr="00B55290">
              <w:rPr>
                <w:rFonts w:ascii="에스코어 드림 4 Regular" w:eastAsia="에스코어 드림 4 Regular" w:hAnsi="에스코어 드림 4 Regular" w:hint="eastAsia"/>
                <w:sz w:val="28"/>
              </w:rPr>
              <w:t>서정현</w:t>
            </w:r>
          </w:p>
        </w:tc>
      </w:tr>
    </w:tbl>
    <w:p w14:paraId="43871990" w14:textId="2F5865B1" w:rsidR="00C6554A" w:rsidRPr="00DA341C" w:rsidRDefault="0045144B" w:rsidP="003F0B21">
      <w:pPr>
        <w:pStyle w:val="a6"/>
        <w:jc w:val="both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61FD0302" wp14:editId="3C860130">
            <wp:simplePos x="0" y="0"/>
            <wp:positionH relativeFrom="column">
              <wp:posOffset>1714500</wp:posOffset>
            </wp:positionH>
            <wp:positionV relativeFrom="paragraph">
              <wp:posOffset>254000</wp:posOffset>
            </wp:positionV>
            <wp:extent cx="1895475" cy="1085850"/>
            <wp:effectExtent l="0" t="0" r="9525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554A" w:rsidRPr="00DA341C">
        <w:rPr>
          <w:rFonts w:hint="eastAsia"/>
          <w:lang w:val="ko-KR" w:bidi="ko-KR"/>
        </w:rPr>
        <w:br w:type="page"/>
      </w:r>
    </w:p>
    <w:p w14:paraId="30EC8673" w14:textId="6B59DBB0" w:rsidR="00C6554A" w:rsidRDefault="00F4383D" w:rsidP="001D6190">
      <w:pPr>
        <w:pStyle w:val="1"/>
        <w:spacing w:line="360" w:lineRule="auto"/>
        <w:jc w:val="both"/>
        <w:rPr>
          <w:rFonts w:ascii="Microsoft GothicNeo" w:eastAsia="Microsoft GothicNeo" w:hAnsi="Microsoft GothicNeo" w:cs="Microsoft GothicNeo"/>
          <w:color w:val="auto"/>
          <w:sz w:val="40"/>
          <w:szCs w:val="30"/>
        </w:rPr>
      </w:pPr>
      <w:r w:rsidRPr="004D71D7">
        <w:rPr>
          <w:rFonts w:ascii="Microsoft GothicNeo" w:eastAsia="Microsoft GothicNeo" w:hAnsi="Microsoft GothicNeo" w:cs="Microsoft GothicNeo" w:hint="eastAsia"/>
          <w:color w:val="auto"/>
          <w:sz w:val="40"/>
          <w:szCs w:val="30"/>
        </w:rPr>
        <w:lastRenderedPageBreak/>
        <w:t>목차</w:t>
      </w:r>
    </w:p>
    <w:p w14:paraId="714DCF38" w14:textId="6AAC0D17" w:rsidR="00925CD5" w:rsidRPr="00925CD5" w:rsidRDefault="00925CD5" w:rsidP="00132F6B">
      <w:pPr>
        <w:pStyle w:val="aff9"/>
        <w:numPr>
          <w:ilvl w:val="0"/>
          <w:numId w:val="30"/>
        </w:numPr>
        <w:spacing w:line="480" w:lineRule="auto"/>
        <w:rPr>
          <w:sz w:val="26"/>
          <w:szCs w:val="26"/>
        </w:rPr>
      </w:pPr>
      <w:r w:rsidRPr="00925CD5">
        <w:rPr>
          <w:rFonts w:hint="eastAsia"/>
          <w:sz w:val="26"/>
          <w:szCs w:val="26"/>
        </w:rPr>
        <w:t>프로젝트 내용 요약</w:t>
      </w:r>
    </w:p>
    <w:p w14:paraId="657F16E0" w14:textId="448B4A7A" w:rsidR="00925CD5" w:rsidRPr="00925CD5" w:rsidRDefault="00607883" w:rsidP="00132F6B">
      <w:pPr>
        <w:pStyle w:val="aff9"/>
        <w:numPr>
          <w:ilvl w:val="0"/>
          <w:numId w:val="30"/>
        </w:numPr>
        <w:spacing w:line="480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유스케이스</w:t>
      </w:r>
      <w:proofErr w:type="spellEnd"/>
      <w:r>
        <w:rPr>
          <w:rFonts w:hint="eastAsia"/>
          <w:sz w:val="26"/>
          <w:szCs w:val="26"/>
        </w:rPr>
        <w:t xml:space="preserve"> 다이어그램</w:t>
      </w:r>
    </w:p>
    <w:p w14:paraId="61F84D96" w14:textId="6A1D7CBD" w:rsidR="00925CD5" w:rsidRDefault="00925CD5" w:rsidP="00132F6B">
      <w:pPr>
        <w:pStyle w:val="aff9"/>
        <w:numPr>
          <w:ilvl w:val="0"/>
          <w:numId w:val="30"/>
        </w:numPr>
        <w:spacing w:line="480" w:lineRule="auto"/>
        <w:rPr>
          <w:sz w:val="26"/>
          <w:szCs w:val="26"/>
        </w:rPr>
      </w:pPr>
      <w:r w:rsidRPr="00925CD5">
        <w:rPr>
          <w:rFonts w:hint="eastAsia"/>
          <w:sz w:val="26"/>
          <w:szCs w:val="26"/>
        </w:rPr>
        <w:t>기능 확장 및 설계 개선</w:t>
      </w:r>
    </w:p>
    <w:p w14:paraId="08474D42" w14:textId="3EECDE12" w:rsidR="00344A84" w:rsidRPr="00925CD5" w:rsidRDefault="00344A84" w:rsidP="00344A84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UI </w:t>
      </w:r>
      <w:r>
        <w:rPr>
          <w:rFonts w:hint="eastAsia"/>
          <w:sz w:val="26"/>
          <w:szCs w:val="26"/>
        </w:rPr>
        <w:t>분리</w:t>
      </w:r>
    </w:p>
    <w:p w14:paraId="7D63C09A" w14:textId="07A4D70F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25CD5" w:rsidRPr="00925CD5">
        <w:rPr>
          <w:rFonts w:hint="eastAsia"/>
          <w:sz w:val="26"/>
          <w:szCs w:val="26"/>
        </w:rPr>
        <w:t>테마 변경 기능</w:t>
      </w:r>
    </w:p>
    <w:p w14:paraId="2E70FB17" w14:textId="419E46B2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25CD5" w:rsidRPr="00925CD5">
        <w:rPr>
          <w:rFonts w:hint="eastAsia"/>
          <w:sz w:val="26"/>
          <w:szCs w:val="26"/>
        </w:rPr>
        <w:t>크기 변경 기능</w:t>
      </w:r>
    </w:p>
    <w:p w14:paraId="4FF7F6F4" w14:textId="6E86B3B7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25CD5" w:rsidRPr="00925CD5">
        <w:rPr>
          <w:rFonts w:hint="eastAsia"/>
          <w:sz w:val="26"/>
          <w:szCs w:val="26"/>
        </w:rPr>
        <w:t>룰 변경 기능</w:t>
      </w:r>
    </w:p>
    <w:p w14:paraId="56E12DB5" w14:textId="3D946BAB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25CD5" w:rsidRPr="00925CD5">
        <w:rPr>
          <w:rFonts w:hint="eastAsia"/>
          <w:sz w:val="26"/>
          <w:szCs w:val="26"/>
        </w:rPr>
        <w:t>이외 설계 개선</w:t>
      </w:r>
    </w:p>
    <w:p w14:paraId="40E7B835" w14:textId="5D98DDA3" w:rsidR="00925CD5" w:rsidRPr="00925CD5" w:rsidRDefault="00925CD5" w:rsidP="00132F6B">
      <w:pPr>
        <w:pStyle w:val="aff9"/>
        <w:numPr>
          <w:ilvl w:val="0"/>
          <w:numId w:val="30"/>
        </w:numPr>
        <w:spacing w:line="480" w:lineRule="auto"/>
        <w:rPr>
          <w:sz w:val="26"/>
          <w:szCs w:val="26"/>
        </w:rPr>
      </w:pPr>
      <w:r w:rsidRPr="00925CD5">
        <w:rPr>
          <w:rFonts w:hint="eastAsia"/>
          <w:sz w:val="26"/>
          <w:szCs w:val="26"/>
        </w:rPr>
        <w:t>테스트</w:t>
      </w:r>
    </w:p>
    <w:p w14:paraId="61D45E61" w14:textId="70F3382A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925CD5" w:rsidRPr="00925CD5">
        <w:rPr>
          <w:rFonts w:hint="eastAsia"/>
          <w:sz w:val="26"/>
          <w:szCs w:val="26"/>
        </w:rPr>
        <w:t>U</w:t>
      </w:r>
      <w:r w:rsidR="00925CD5" w:rsidRPr="00925CD5">
        <w:rPr>
          <w:sz w:val="26"/>
          <w:szCs w:val="26"/>
        </w:rPr>
        <w:t>niverseTest</w:t>
      </w:r>
      <w:proofErr w:type="spellEnd"/>
    </w:p>
    <w:p w14:paraId="0656D2BA" w14:textId="537846CD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925CD5" w:rsidRPr="00925CD5">
        <w:rPr>
          <w:sz w:val="26"/>
          <w:szCs w:val="26"/>
        </w:rPr>
        <w:t>CellTest</w:t>
      </w:r>
      <w:proofErr w:type="spellEnd"/>
    </w:p>
    <w:p w14:paraId="3731CC8F" w14:textId="00D56D51" w:rsidR="00925CD5" w:rsidRPr="00925CD5" w:rsidRDefault="00132F6B" w:rsidP="00132F6B">
      <w:pPr>
        <w:pStyle w:val="aff9"/>
        <w:numPr>
          <w:ilvl w:val="1"/>
          <w:numId w:val="3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925CD5" w:rsidRPr="00925CD5">
        <w:rPr>
          <w:sz w:val="26"/>
          <w:szCs w:val="26"/>
        </w:rPr>
        <w:t>…</w:t>
      </w:r>
    </w:p>
    <w:p w14:paraId="66213048" w14:textId="1E11E679" w:rsidR="00925CD5" w:rsidRPr="00925CD5" w:rsidRDefault="00132F6B" w:rsidP="00132F6B">
      <w:pPr>
        <w:pStyle w:val="aff9"/>
        <w:numPr>
          <w:ilvl w:val="0"/>
          <w:numId w:val="30"/>
        </w:numPr>
        <w:spacing w:line="480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팀원 역할 및 </w:t>
      </w:r>
      <w:proofErr w:type="spellStart"/>
      <w:r w:rsidR="00925CD5" w:rsidRPr="00925CD5">
        <w:rPr>
          <w:rFonts w:hint="eastAsia"/>
          <w:sz w:val="26"/>
          <w:szCs w:val="26"/>
        </w:rPr>
        <w:t>g</w:t>
      </w:r>
      <w:r w:rsidR="00925CD5" w:rsidRPr="00925CD5">
        <w:rPr>
          <w:sz w:val="26"/>
          <w:szCs w:val="26"/>
        </w:rPr>
        <w:t>ithub</w:t>
      </w:r>
      <w:proofErr w:type="spellEnd"/>
    </w:p>
    <w:p w14:paraId="6EFAAF2C" w14:textId="13ADDC6C" w:rsidR="00AB4E52" w:rsidRPr="00132F6B" w:rsidRDefault="00693FE6" w:rsidP="00132F6B">
      <w:pPr>
        <w:rPr>
          <w:rFonts w:ascii="굴림" w:eastAsia="굴림" w:hAnsi="굴림"/>
          <w:sz w:val="24"/>
          <w:szCs w:val="24"/>
        </w:rPr>
      </w:pPr>
      <w:r w:rsidRPr="00132F6B">
        <w:rPr>
          <w:rFonts w:ascii="굴림" w:eastAsia="굴림" w:hAnsi="굴림"/>
          <w:sz w:val="24"/>
          <w:szCs w:val="24"/>
        </w:rPr>
        <w:br w:type="page"/>
      </w:r>
    </w:p>
    <w:p w14:paraId="5069CDB4" w14:textId="5DD2B224" w:rsidR="00A177E8" w:rsidRDefault="00132F6B" w:rsidP="00132F6B">
      <w:pPr>
        <w:pStyle w:val="a8"/>
        <w:jc w:val="left"/>
        <w:rPr>
          <w:b/>
          <w:bCs/>
          <w:sz w:val="40"/>
          <w:szCs w:val="36"/>
        </w:rPr>
      </w:pPr>
      <w:r w:rsidRPr="00132F6B">
        <w:rPr>
          <w:rFonts w:hint="eastAsia"/>
          <w:b/>
          <w:bCs/>
          <w:sz w:val="40"/>
          <w:szCs w:val="36"/>
        </w:rPr>
        <w:lastRenderedPageBreak/>
        <w:t>I</w:t>
      </w:r>
      <w:r w:rsidRPr="00132F6B">
        <w:rPr>
          <w:b/>
          <w:bCs/>
          <w:sz w:val="40"/>
          <w:szCs w:val="36"/>
        </w:rPr>
        <w:t xml:space="preserve">. </w:t>
      </w:r>
      <w:r w:rsidRPr="00132F6B">
        <w:rPr>
          <w:rFonts w:hint="eastAsia"/>
          <w:b/>
          <w:bCs/>
          <w:sz w:val="40"/>
          <w:szCs w:val="36"/>
        </w:rPr>
        <w:t>프로젝트 내용 요약</w:t>
      </w:r>
    </w:p>
    <w:p w14:paraId="7708FF8B" w14:textId="1AD027DE" w:rsidR="00132F6B" w:rsidRDefault="00664776" w:rsidP="00132F6B">
      <w:r>
        <w:rPr>
          <w:rFonts w:hint="eastAsia"/>
        </w:rPr>
        <w:t>코드를 면밀히 분석하</w:t>
      </w:r>
      <w:r w:rsidR="00694CC4">
        <w:rPr>
          <w:rFonts w:hint="eastAsia"/>
        </w:rPr>
        <w:t>여</w:t>
      </w:r>
      <w:r>
        <w:rPr>
          <w:rFonts w:hint="eastAsia"/>
        </w:rPr>
        <w:t xml:space="preserve"> A</w:t>
      </w:r>
      <w:r>
        <w:t>rchitecture</w:t>
      </w:r>
      <w:r>
        <w:rPr>
          <w:rFonts w:hint="eastAsia"/>
        </w:rPr>
        <w:t xml:space="preserve"> 관점에서는 </w:t>
      </w:r>
      <w:r>
        <w:t>UI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을 분리하고자 하였으며,</w:t>
      </w:r>
      <w:r>
        <w:t xml:space="preserve"> 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 xml:space="preserve"> 관점에서는</w:t>
      </w:r>
      <w:r>
        <w:t xml:space="preserve"> </w:t>
      </w:r>
      <w:r>
        <w:rPr>
          <w:rFonts w:hint="eastAsia"/>
        </w:rPr>
        <w:t xml:space="preserve">기존 설계에서 추가로 </w:t>
      </w:r>
      <w:proofErr w:type="spellStart"/>
      <w:r>
        <w:rPr>
          <w:rFonts w:hint="eastAsia"/>
        </w:rPr>
        <w:t>도입할만한</w:t>
      </w:r>
      <w:proofErr w:type="spellEnd"/>
      <w:r>
        <w:rPr>
          <w:rFonts w:hint="eastAsia"/>
        </w:rPr>
        <w:t xml:space="preserve"> 설계 패턴을 </w:t>
      </w:r>
      <w:r w:rsidR="00607883">
        <w:rPr>
          <w:rFonts w:hint="eastAsia"/>
        </w:rPr>
        <w:t xml:space="preserve">고민했습니다. </w:t>
      </w:r>
      <w:r>
        <w:rPr>
          <w:rFonts w:hint="eastAsia"/>
        </w:rPr>
        <w:t>추가할 기능을 테마 변경,</w:t>
      </w:r>
      <w:r>
        <w:t xml:space="preserve"> </w:t>
      </w:r>
      <w:r>
        <w:rPr>
          <w:rFonts w:hint="eastAsia"/>
        </w:rPr>
        <w:t>크기 변경,</w:t>
      </w:r>
      <w:r>
        <w:t xml:space="preserve"> </w:t>
      </w:r>
      <w:r>
        <w:rPr>
          <w:rFonts w:hint="eastAsia"/>
        </w:rPr>
        <w:t xml:space="preserve">룰 변경으로 정하고 </w:t>
      </w:r>
      <w:r w:rsidR="00607883">
        <w:rPr>
          <w:rFonts w:hint="eastAsia"/>
        </w:rPr>
        <w:t>해당 기능 추가가 용이하도록 설계를 개선한 뒤 실제로 기능을 추가했습니다.</w:t>
      </w:r>
      <w:r w:rsidR="00607883">
        <w:t xml:space="preserve"> </w:t>
      </w:r>
      <w:r w:rsidR="00607883">
        <w:rPr>
          <w:rFonts w:hint="eastAsia"/>
        </w:rPr>
        <w:t xml:space="preserve">그리고 분리된 </w:t>
      </w:r>
      <w:r w:rsidR="00607883">
        <w:t>Model</w:t>
      </w:r>
      <w:r w:rsidR="00607883">
        <w:rPr>
          <w:rFonts w:hint="eastAsia"/>
        </w:rPr>
        <w:t>이 정상적으로 동작하는지 확인하기 위한 테스트 코드를 작성하였습니다.</w:t>
      </w:r>
    </w:p>
    <w:p w14:paraId="3A7340BB" w14:textId="72870C70" w:rsidR="00607883" w:rsidRDefault="00607883" w:rsidP="00132F6B"/>
    <w:p w14:paraId="48ECB627" w14:textId="3F6F96E0" w:rsidR="00694CC4" w:rsidRDefault="00694CC4">
      <w:r>
        <w:br w:type="page"/>
      </w:r>
    </w:p>
    <w:p w14:paraId="40572E83" w14:textId="4DB7C9EF" w:rsidR="00607883" w:rsidRDefault="00607883" w:rsidP="00607883">
      <w:pPr>
        <w:pStyle w:val="a8"/>
        <w:jc w:val="left"/>
        <w:rPr>
          <w:rFonts w:hint="eastAsia"/>
          <w:b/>
          <w:bCs/>
          <w:sz w:val="40"/>
          <w:szCs w:val="36"/>
        </w:rPr>
      </w:pPr>
      <w:r w:rsidRPr="00132F6B">
        <w:rPr>
          <w:rFonts w:hint="eastAsia"/>
          <w:b/>
          <w:bCs/>
          <w:sz w:val="40"/>
          <w:szCs w:val="36"/>
        </w:rPr>
        <w:lastRenderedPageBreak/>
        <w:t>I</w:t>
      </w:r>
      <w:r>
        <w:rPr>
          <w:rFonts w:hint="eastAsia"/>
          <w:b/>
          <w:bCs/>
          <w:sz w:val="40"/>
          <w:szCs w:val="36"/>
        </w:rPr>
        <w:t>I</w:t>
      </w:r>
      <w:r w:rsidRPr="00132F6B">
        <w:rPr>
          <w:b/>
          <w:bCs/>
          <w:sz w:val="40"/>
          <w:szCs w:val="36"/>
        </w:rPr>
        <w:t xml:space="preserve">. </w:t>
      </w:r>
      <w:proofErr w:type="spellStart"/>
      <w:r>
        <w:rPr>
          <w:rFonts w:hint="eastAsia"/>
          <w:b/>
          <w:bCs/>
          <w:sz w:val="40"/>
          <w:szCs w:val="36"/>
        </w:rPr>
        <w:t>유스케이스</w:t>
      </w:r>
      <w:proofErr w:type="spellEnd"/>
      <w:r>
        <w:rPr>
          <w:rFonts w:hint="eastAsia"/>
          <w:b/>
          <w:bCs/>
          <w:sz w:val="40"/>
          <w:szCs w:val="36"/>
        </w:rPr>
        <w:t xml:space="preserve"> 다이어그램</w:t>
      </w:r>
      <w:r w:rsidR="00694CC4">
        <w:rPr>
          <w:rFonts w:hint="eastAsia"/>
          <w:b/>
          <w:bCs/>
          <w:sz w:val="40"/>
          <w:szCs w:val="36"/>
        </w:rPr>
        <w:t xml:space="preserve"> </w:t>
      </w:r>
      <w:r w:rsidR="00694CC4">
        <w:rPr>
          <w:b/>
          <w:bCs/>
          <w:sz w:val="40"/>
          <w:szCs w:val="36"/>
        </w:rPr>
        <w:t>(</w:t>
      </w:r>
      <w:r w:rsidR="00694CC4">
        <w:rPr>
          <w:rFonts w:hint="eastAsia"/>
          <w:b/>
          <w:bCs/>
          <w:sz w:val="40"/>
          <w:szCs w:val="36"/>
        </w:rPr>
        <w:t>임시</w:t>
      </w:r>
      <w:r w:rsidR="00694CC4">
        <w:rPr>
          <w:b/>
          <w:bCs/>
          <w:sz w:val="40"/>
          <w:szCs w:val="36"/>
        </w:rPr>
        <w:t>)</w:t>
      </w:r>
    </w:p>
    <w:p w14:paraId="518128E3" w14:textId="4535A980" w:rsidR="00694CC4" w:rsidRDefault="00694CC4" w:rsidP="00132F6B">
      <w:r>
        <w:rPr>
          <w:noProof/>
        </w:rPr>
        <w:drawing>
          <wp:inline distT="0" distB="0" distL="0" distR="0" wp14:anchorId="26EED55F" wp14:editId="434E9968">
            <wp:extent cx="3201206" cy="73998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25" cy="74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7B6D" w14:textId="77777777" w:rsidR="00694CC4" w:rsidRDefault="00694CC4">
      <w:r>
        <w:br w:type="page"/>
      </w:r>
    </w:p>
    <w:p w14:paraId="6AA49362" w14:textId="552263A6" w:rsidR="00694CC4" w:rsidRDefault="00694CC4" w:rsidP="00694CC4">
      <w:pPr>
        <w:pStyle w:val="a8"/>
        <w:jc w:val="left"/>
        <w:rPr>
          <w:b/>
          <w:bCs/>
          <w:sz w:val="40"/>
          <w:szCs w:val="36"/>
        </w:rPr>
      </w:pPr>
      <w:r w:rsidRPr="00132F6B">
        <w:rPr>
          <w:rFonts w:hint="eastAsia"/>
          <w:b/>
          <w:bCs/>
          <w:sz w:val="40"/>
          <w:szCs w:val="36"/>
        </w:rPr>
        <w:lastRenderedPageBreak/>
        <w:t>I</w:t>
      </w:r>
      <w:r>
        <w:rPr>
          <w:rFonts w:hint="eastAsia"/>
          <w:b/>
          <w:bCs/>
          <w:sz w:val="40"/>
          <w:szCs w:val="36"/>
        </w:rPr>
        <w:t>I</w:t>
      </w:r>
      <w:r>
        <w:rPr>
          <w:b/>
          <w:bCs/>
          <w:sz w:val="40"/>
          <w:szCs w:val="36"/>
        </w:rPr>
        <w:t>I</w:t>
      </w:r>
      <w:r w:rsidRPr="00132F6B">
        <w:rPr>
          <w:b/>
          <w:bCs/>
          <w:sz w:val="40"/>
          <w:szCs w:val="36"/>
        </w:rPr>
        <w:t xml:space="preserve">. </w:t>
      </w:r>
      <w:r>
        <w:rPr>
          <w:rFonts w:hint="eastAsia"/>
          <w:b/>
          <w:bCs/>
          <w:sz w:val="40"/>
          <w:szCs w:val="36"/>
        </w:rPr>
        <w:t>기능 확장 및 설계 개선</w:t>
      </w:r>
    </w:p>
    <w:p w14:paraId="458292D2" w14:textId="77777777" w:rsidR="005E771D" w:rsidRDefault="005E771D" w:rsidP="005E771D">
      <w:pPr>
        <w:pStyle w:val="a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UI </w:t>
      </w:r>
      <w:r>
        <w:rPr>
          <w:rFonts w:hint="eastAsia"/>
          <w:b/>
          <w:bCs/>
          <w:sz w:val="28"/>
          <w:szCs w:val="28"/>
        </w:rPr>
        <w:t>분리</w:t>
      </w:r>
    </w:p>
    <w:p w14:paraId="3D475B14" w14:textId="77777777" w:rsidR="005E771D" w:rsidRDefault="005E771D" w:rsidP="005E771D">
      <w:r>
        <w:rPr>
          <w:rFonts w:hint="eastAsia"/>
        </w:rPr>
        <w:t>각 M</w:t>
      </w:r>
      <w:r>
        <w:t>odel</w:t>
      </w:r>
      <w:r>
        <w:rPr>
          <w:rFonts w:hint="eastAsia"/>
        </w:rPr>
        <w:t xml:space="preserve">에 대한 테스트가 용이하도록, 그리고 함수나 클래스가 한가지 역할만 하도록 기존의 </w:t>
      </w:r>
      <w:r>
        <w:t>Universe, Cell(Resident, Neighborhood)</w:t>
      </w:r>
      <w:r>
        <w:rPr>
          <w:rFonts w:hint="eastAsia"/>
        </w:rPr>
        <w:t xml:space="preserve">에 존재하던 </w:t>
      </w:r>
      <w:r>
        <w:t>UI</w:t>
      </w:r>
      <w:r>
        <w:rPr>
          <w:rFonts w:hint="eastAsia"/>
        </w:rPr>
        <w:t xml:space="preserve">에 관련된 코드를 분리하여 </w:t>
      </w:r>
      <w:proofErr w:type="spellStart"/>
      <w:r>
        <w:t>UIManager</w:t>
      </w:r>
      <w:proofErr w:type="spellEnd"/>
      <w:r>
        <w:rPr>
          <w:rFonts w:hint="eastAsia"/>
        </w:rPr>
        <w:t>에서 관리하도록 하였습니다.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사용하여 </w:t>
      </w:r>
      <w:r>
        <w:t>Mode</w:t>
      </w:r>
      <w:r>
        <w:rPr>
          <w:rFonts w:hint="eastAsia"/>
        </w:rPr>
        <w:t xml:space="preserve">l에서 어떤 변화가 생기면 이를 </w:t>
      </w:r>
      <w:proofErr w:type="spellStart"/>
      <w:r>
        <w:rPr>
          <w:rFonts w:hint="eastAsia"/>
        </w:rPr>
        <w:t>U</w:t>
      </w:r>
      <w:r>
        <w:t>IManager</w:t>
      </w:r>
      <w:proofErr w:type="spellEnd"/>
      <w:r>
        <w:rPr>
          <w:rFonts w:hint="eastAsia"/>
        </w:rPr>
        <w:t xml:space="preserve">에게 </w:t>
      </w:r>
      <w:r>
        <w:t>notify</w:t>
      </w:r>
      <w:r>
        <w:rPr>
          <w:rFonts w:hint="eastAsia"/>
        </w:rPr>
        <w:t>하여 re</w:t>
      </w:r>
      <w:r>
        <w:t>paint</w:t>
      </w:r>
      <w:r>
        <w:rPr>
          <w:rFonts w:hint="eastAsia"/>
        </w:rPr>
        <w:t>되도록 하였습니다.</w:t>
      </w:r>
    </w:p>
    <w:p w14:paraId="757DF178" w14:textId="77777777" w:rsidR="005E771D" w:rsidRDefault="005E771D" w:rsidP="005E771D">
      <w:pPr>
        <w:rPr>
          <w:rFonts w:hint="eastAsia"/>
        </w:rPr>
      </w:pPr>
      <w:r>
        <w:rPr>
          <w:rFonts w:hint="eastAsia"/>
        </w:rPr>
        <w:t>기존의</w:t>
      </w:r>
      <w:r>
        <w:t xml:space="preserve"> Universe</w:t>
      </w:r>
    </w:p>
    <w:p w14:paraId="7BA57550" w14:textId="77777777" w:rsidR="005E771D" w:rsidRPr="00C60768" w:rsidRDefault="005E771D" w:rsidP="005E771D">
      <w:pPr>
        <w:rPr>
          <w:rFonts w:hint="eastAsia"/>
        </w:rPr>
      </w:pPr>
      <w:r w:rsidRPr="00C60768">
        <w:drawing>
          <wp:inline distT="0" distB="0" distL="0" distR="0" wp14:anchorId="78341CA0" wp14:editId="023B0F67">
            <wp:extent cx="1288884" cy="1905000"/>
            <wp:effectExtent l="0" t="0" r="6985" b="0"/>
            <wp:docPr id="19" name="그림 19" descr="텍스트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점수판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3964" cy="19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6D7C" w14:textId="77777777" w:rsidR="005E771D" w:rsidRDefault="005E771D" w:rsidP="005E771D">
      <w:r>
        <w:rPr>
          <w:rFonts w:hint="eastAsia"/>
        </w:rPr>
        <w:t xml:space="preserve">개선된 </w:t>
      </w:r>
      <w:r>
        <w:t>Universe</w:t>
      </w:r>
    </w:p>
    <w:p w14:paraId="2D7EE56C" w14:textId="77777777" w:rsidR="005E771D" w:rsidRDefault="005E771D" w:rsidP="005E771D">
      <w:r w:rsidRPr="002D6282">
        <w:drawing>
          <wp:inline distT="0" distB="0" distL="0" distR="0" wp14:anchorId="2ECA9DD6" wp14:editId="2E15F629">
            <wp:extent cx="3522133" cy="3082820"/>
            <wp:effectExtent l="0" t="0" r="2540" b="381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035" cy="30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1B9" w14:textId="1B67BA99" w:rsidR="005E771D" w:rsidRDefault="00B15D2F" w:rsidP="005E771D">
      <w:pPr>
        <w:rPr>
          <w:rFonts w:hint="eastAsia"/>
        </w:rPr>
      </w:pPr>
      <w:r>
        <w:rPr>
          <w:rFonts w:hint="eastAsia"/>
        </w:rPr>
        <w:lastRenderedPageBreak/>
        <w:t xml:space="preserve">메뉴를 만드는 기능이 한 곳에 모여 있는 것이 </w:t>
      </w:r>
      <w:r>
        <w:t xml:space="preserve">SRP </w:t>
      </w:r>
      <w:r>
        <w:rPr>
          <w:rFonts w:hint="eastAsia"/>
        </w:rPr>
        <w:t xml:space="preserve">원칙을 잘 지키는 것이라고 생각하여 기존에 </w:t>
      </w:r>
      <w:r>
        <w:t>Clock</w:t>
      </w:r>
      <w:r>
        <w:rPr>
          <w:rFonts w:hint="eastAsia"/>
        </w:rPr>
        <w:t xml:space="preserve">에서 만들던 </w:t>
      </w:r>
      <w:r>
        <w:t xml:space="preserve">Go </w:t>
      </w:r>
      <w:r>
        <w:rPr>
          <w:rFonts w:hint="eastAsia"/>
        </w:rPr>
        <w:t xml:space="preserve">메뉴를 위의 클래스 다이어그램에서 보이듯이 </w:t>
      </w:r>
      <w:proofErr w:type="spellStart"/>
      <w:r>
        <w:t>UIManager</w:t>
      </w:r>
      <w:proofErr w:type="spellEnd"/>
      <w:r>
        <w:rPr>
          <w:rFonts w:hint="eastAsia"/>
        </w:rPr>
        <w:t>에서 만들도록 책임을 부여했습니다.</w:t>
      </w:r>
    </w:p>
    <w:p w14:paraId="45861FE6" w14:textId="77777777" w:rsidR="005E771D" w:rsidRDefault="005E771D" w:rsidP="00694CC4">
      <w:pPr>
        <w:pStyle w:val="a6"/>
        <w:jc w:val="left"/>
        <w:rPr>
          <w:b/>
          <w:bCs/>
          <w:sz w:val="28"/>
          <w:szCs w:val="28"/>
        </w:rPr>
      </w:pPr>
    </w:p>
    <w:p w14:paraId="5CE37705" w14:textId="1B905866" w:rsidR="00694CC4" w:rsidRDefault="00694CC4" w:rsidP="00694CC4">
      <w:pPr>
        <w:pStyle w:val="a6"/>
        <w:jc w:val="left"/>
        <w:rPr>
          <w:b/>
          <w:bCs/>
          <w:sz w:val="28"/>
          <w:szCs w:val="28"/>
        </w:rPr>
      </w:pPr>
      <w:r w:rsidRPr="00694CC4">
        <w:rPr>
          <w:rFonts w:hint="eastAsia"/>
          <w:b/>
          <w:bCs/>
          <w:sz w:val="28"/>
          <w:szCs w:val="28"/>
        </w:rPr>
        <w:t>테마 변경</w:t>
      </w:r>
      <w:r>
        <w:rPr>
          <w:rFonts w:hint="eastAsia"/>
          <w:b/>
          <w:bCs/>
          <w:sz w:val="28"/>
          <w:szCs w:val="28"/>
        </w:rPr>
        <w:t xml:space="preserve"> 기능</w:t>
      </w:r>
      <w:r w:rsidR="005E771D">
        <w:rPr>
          <w:rFonts w:hint="eastAsia"/>
          <w:b/>
          <w:bCs/>
          <w:sz w:val="28"/>
          <w:szCs w:val="28"/>
        </w:rPr>
        <w:t xml:space="preserve"> 추가</w:t>
      </w:r>
    </w:p>
    <w:p w14:paraId="5D0D7F64" w14:textId="3D04AEBF" w:rsidR="00694CC4" w:rsidRDefault="00694CC4" w:rsidP="00694CC4">
      <w:pPr>
        <w:pStyle w:val="a6"/>
        <w:jc w:val="left"/>
      </w:pPr>
      <w:r>
        <w:rPr>
          <w:rFonts w:hint="eastAsia"/>
        </w:rPr>
        <w:t>T</w:t>
      </w:r>
      <w:r>
        <w:t>hem</w:t>
      </w:r>
      <w:r w:rsidR="00344A84"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추상 클래스를 구현하는 </w:t>
      </w:r>
      <w:r w:rsidR="00344A84">
        <w:t>6</w:t>
      </w:r>
      <w:r w:rsidR="00344A84">
        <w:rPr>
          <w:rFonts w:hint="eastAsia"/>
        </w:rPr>
        <w:t xml:space="preserve">개의 구현 클래스를 만들고 </w:t>
      </w:r>
      <w:proofErr w:type="spellStart"/>
      <w:r w:rsidR="002D6282">
        <w:t>UIManager</w:t>
      </w:r>
      <w:proofErr w:type="spellEnd"/>
      <w:r w:rsidR="002D6282">
        <w:rPr>
          <w:rFonts w:hint="eastAsia"/>
        </w:rPr>
        <w:t xml:space="preserve">에서 </w:t>
      </w:r>
      <w:r w:rsidR="004D5F3A">
        <w:rPr>
          <w:rFonts w:hint="eastAsia"/>
        </w:rPr>
        <w:t>C</w:t>
      </w:r>
      <w:r w:rsidR="004D5F3A">
        <w:t>ell</w:t>
      </w:r>
      <w:r w:rsidR="004D5F3A">
        <w:rPr>
          <w:rFonts w:hint="eastAsia"/>
        </w:rPr>
        <w:t xml:space="preserve">을 </w:t>
      </w:r>
      <w:r w:rsidR="004D5F3A">
        <w:t>draw</w:t>
      </w:r>
      <w:r w:rsidR="004D5F3A">
        <w:rPr>
          <w:rFonts w:hint="eastAsia"/>
        </w:rPr>
        <w:t>할 때 T</w:t>
      </w:r>
      <w:r w:rsidR="004D5F3A">
        <w:t xml:space="preserve">heme </w:t>
      </w:r>
      <w:r w:rsidR="004D5F3A">
        <w:rPr>
          <w:rFonts w:hint="eastAsia"/>
        </w:rPr>
        <w:t xml:space="preserve">필드로부터 살아있는 </w:t>
      </w:r>
      <w:r w:rsidR="004D5F3A">
        <w:t>Cell</w:t>
      </w:r>
      <w:r w:rsidR="004D5F3A">
        <w:rPr>
          <w:rFonts w:hint="eastAsia"/>
        </w:rPr>
        <w:t>의 색,</w:t>
      </w:r>
      <w:r w:rsidR="004D5F3A">
        <w:t xml:space="preserve"> </w:t>
      </w:r>
      <w:proofErr w:type="spellStart"/>
      <w:r w:rsidR="004D5F3A">
        <w:rPr>
          <w:rFonts w:hint="eastAsia"/>
        </w:rPr>
        <w:t>죽어있는</w:t>
      </w:r>
      <w:proofErr w:type="spellEnd"/>
      <w:r w:rsidR="004D5F3A">
        <w:rPr>
          <w:rFonts w:hint="eastAsia"/>
        </w:rPr>
        <w:t xml:space="preserve"> </w:t>
      </w:r>
      <w:r w:rsidR="004D5F3A">
        <w:t>Cell</w:t>
      </w:r>
      <w:r w:rsidR="004D5F3A">
        <w:rPr>
          <w:rFonts w:hint="eastAsia"/>
        </w:rPr>
        <w:t>의 색,</w:t>
      </w:r>
      <w:r w:rsidR="004D5F3A">
        <w:t xml:space="preserve"> </w:t>
      </w:r>
      <w:r w:rsidR="004D5F3A">
        <w:rPr>
          <w:rFonts w:hint="eastAsia"/>
        </w:rPr>
        <w:t>경계의 색 등을 받아오도록 구현했습니다.</w:t>
      </w:r>
    </w:p>
    <w:p w14:paraId="775BD84F" w14:textId="57762012" w:rsidR="004D5F3A" w:rsidRPr="00694CC4" w:rsidRDefault="002D6282" w:rsidP="00694CC4">
      <w:pPr>
        <w:pStyle w:val="a6"/>
        <w:jc w:val="left"/>
        <w:rPr>
          <w:rFonts w:hint="eastAsia"/>
        </w:rPr>
      </w:pPr>
      <w:r w:rsidRPr="002D6282">
        <w:drawing>
          <wp:inline distT="0" distB="0" distL="0" distR="0" wp14:anchorId="69B93E49" wp14:editId="59FE8773">
            <wp:extent cx="5489275" cy="2421467"/>
            <wp:effectExtent l="0" t="0" r="0" b="0"/>
            <wp:docPr id="15" name="그림 15" descr="텍스트, 실내, 검은색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실내, 검은색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594" cy="24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621" w14:textId="2A343481" w:rsidR="00694CC4" w:rsidRDefault="002D6282" w:rsidP="00694CC4">
      <w:r w:rsidRPr="002D6282">
        <w:drawing>
          <wp:inline distT="0" distB="0" distL="0" distR="0" wp14:anchorId="66A2BCEE" wp14:editId="2257F38A">
            <wp:extent cx="5000628" cy="7334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532" cy="7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002" w14:textId="241C8F4C" w:rsidR="005E771D" w:rsidRDefault="005E771D" w:rsidP="00694CC4">
      <w:r w:rsidRPr="005E771D">
        <w:drawing>
          <wp:inline distT="0" distB="0" distL="0" distR="0" wp14:anchorId="083F9BA6" wp14:editId="30A199E5">
            <wp:extent cx="4724400" cy="2703476"/>
            <wp:effectExtent l="0" t="0" r="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951" cy="27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AE4D" w14:textId="3DB836B6" w:rsidR="002D6282" w:rsidRDefault="002D6282" w:rsidP="002D6282">
      <w:pPr>
        <w:pStyle w:val="a6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크기 </w:t>
      </w:r>
      <w:r w:rsidRPr="00694CC4">
        <w:rPr>
          <w:rFonts w:hint="eastAsia"/>
          <w:b/>
          <w:bCs/>
          <w:sz w:val="28"/>
          <w:szCs w:val="28"/>
        </w:rPr>
        <w:t>변경</w:t>
      </w:r>
      <w:r>
        <w:rPr>
          <w:rFonts w:hint="eastAsia"/>
          <w:b/>
          <w:bCs/>
          <w:sz w:val="28"/>
          <w:szCs w:val="28"/>
        </w:rPr>
        <w:t xml:space="preserve"> 기능</w:t>
      </w:r>
      <w:r w:rsidR="005E771D">
        <w:rPr>
          <w:rFonts w:hint="eastAsia"/>
          <w:b/>
          <w:bCs/>
          <w:sz w:val="28"/>
          <w:szCs w:val="28"/>
        </w:rPr>
        <w:t xml:space="preserve"> 추가</w:t>
      </w:r>
    </w:p>
    <w:p w14:paraId="0C85E327" w14:textId="66338F4E" w:rsidR="002D6282" w:rsidRDefault="002D6282" w:rsidP="002D6282">
      <w:r>
        <w:rPr>
          <w:rFonts w:hint="eastAsia"/>
        </w:rPr>
        <w:t>U</w:t>
      </w:r>
      <w:r>
        <w:t>niverse</w:t>
      </w:r>
      <w:r>
        <w:rPr>
          <w:rFonts w:hint="eastAsia"/>
        </w:rPr>
        <w:t xml:space="preserve">에 </w:t>
      </w:r>
      <w:r>
        <w:t>reconstruct</w:t>
      </w:r>
      <w:r>
        <w:rPr>
          <w:rFonts w:hint="eastAsia"/>
        </w:rPr>
        <w:t xml:space="preserve">라는 함수를 추가해 기존에 </w:t>
      </w:r>
      <w:r>
        <w:t>8x8</w:t>
      </w:r>
      <w:r>
        <w:rPr>
          <w:rFonts w:hint="eastAsia"/>
        </w:rPr>
        <w:t xml:space="preserve">로 구성된 </w:t>
      </w:r>
      <w:r>
        <w:t>Universe</w:t>
      </w:r>
      <w:r>
        <w:rPr>
          <w:rFonts w:hint="eastAsia"/>
        </w:rPr>
        <w:t>의 사이즈를 변경할 수 있도록 하였습니다.</w:t>
      </w:r>
    </w:p>
    <w:p w14:paraId="2656237F" w14:textId="4B1E42A4" w:rsidR="005E771D" w:rsidRDefault="005E771D" w:rsidP="002D6282">
      <w:pPr>
        <w:rPr>
          <w:rFonts w:hint="eastAsia"/>
        </w:rPr>
      </w:pPr>
      <w:r w:rsidRPr="005E771D">
        <w:drawing>
          <wp:inline distT="0" distB="0" distL="0" distR="0" wp14:anchorId="7702CB40" wp14:editId="3B0520D5">
            <wp:extent cx="3907606" cy="143065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 rotWithShape="1">
                    <a:blip r:embed="rId15"/>
                    <a:srcRect t="3429" b="1"/>
                    <a:stretch/>
                  </pic:blipFill>
                  <pic:spPr bwMode="auto">
                    <a:xfrm>
                      <a:off x="0" y="0"/>
                      <a:ext cx="3910133" cy="143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201A" w14:textId="7A4DB631" w:rsidR="005E771D" w:rsidRDefault="005E771D" w:rsidP="002D6282">
      <w:r w:rsidRPr="005E771D">
        <w:drawing>
          <wp:inline distT="0" distB="0" distL="0" distR="0" wp14:anchorId="31549170" wp14:editId="048706D8">
            <wp:extent cx="5274310" cy="30232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C1E" w14:textId="77777777" w:rsidR="005E771D" w:rsidRDefault="005E771D">
      <w:r>
        <w:br w:type="page"/>
      </w:r>
    </w:p>
    <w:p w14:paraId="2567672F" w14:textId="2DF23D8F" w:rsidR="005E771D" w:rsidRDefault="005E771D" w:rsidP="005E771D">
      <w:pPr>
        <w:pStyle w:val="a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룰 변경 기능 추가</w:t>
      </w:r>
    </w:p>
    <w:p w14:paraId="20928F3A" w14:textId="08A6548C" w:rsidR="005E771D" w:rsidRDefault="00B15D2F" w:rsidP="002D6282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illBeAlive</w:t>
      </w:r>
      <w:proofErr w:type="spellEnd"/>
      <w:r>
        <w:t xml:space="preserve"> </w:t>
      </w:r>
      <w:r>
        <w:rPr>
          <w:rFonts w:hint="eastAsia"/>
        </w:rPr>
        <w:t xml:space="preserve">메서드를 추상 메서드로 가지는 </w:t>
      </w:r>
      <w:r>
        <w:t xml:space="preserve">Rule </w:t>
      </w:r>
      <w:r>
        <w:rPr>
          <w:rFonts w:hint="eastAsia"/>
        </w:rPr>
        <w:t xml:space="preserve">추상 클래스를 만들고 총 </w:t>
      </w:r>
      <w:r>
        <w:t>7</w:t>
      </w:r>
      <w:r>
        <w:rPr>
          <w:rFonts w:hint="eastAsia"/>
        </w:rPr>
        <w:t>개의 R</w:t>
      </w:r>
      <w:r>
        <w:t xml:space="preserve">ule </w:t>
      </w:r>
      <w:r>
        <w:rPr>
          <w:rFonts w:hint="eastAsia"/>
        </w:rPr>
        <w:t>구현 클래스를 만들었습니다.</w:t>
      </w:r>
    </w:p>
    <w:p w14:paraId="0FC70D32" w14:textId="1AEFF82E" w:rsidR="00B15D2F" w:rsidRDefault="00B15D2F" w:rsidP="002D6282">
      <w:r w:rsidRPr="00B15D2F">
        <w:drawing>
          <wp:inline distT="0" distB="0" distL="0" distR="0" wp14:anchorId="431D1AD0" wp14:editId="7E0ED4B3">
            <wp:extent cx="5274310" cy="4609465"/>
            <wp:effectExtent l="0" t="0" r="2540" b="635"/>
            <wp:docPr id="21" name="그림 21" descr="텍스트, 검은색, 금속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검은색, 금속, 명판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B9" w14:textId="43A27497" w:rsidR="00861CE1" w:rsidRDefault="00861CE1" w:rsidP="002D6282">
      <w:r>
        <w:rPr>
          <w:rFonts w:hint="eastAsia"/>
        </w:rPr>
        <w:t xml:space="preserve">이웃한 </w:t>
      </w:r>
      <w:r>
        <w:t>8</w:t>
      </w:r>
      <w:r>
        <w:rPr>
          <w:rFonts w:hint="eastAsia"/>
        </w:rPr>
        <w:t>개 셀 중 생존 셀의 개수로 생존 조건을 바꾸는 것에 그치지 않고,</w:t>
      </w:r>
      <w:r>
        <w:t xml:space="preserve"> ‘</w:t>
      </w:r>
      <w:r>
        <w:rPr>
          <w:rFonts w:hint="eastAsia"/>
        </w:rPr>
        <w:t>이웃한 셀</w:t>
      </w:r>
      <w:r>
        <w:t>’</w:t>
      </w:r>
      <w:r>
        <w:rPr>
          <w:rFonts w:hint="eastAsia"/>
        </w:rPr>
        <w:t xml:space="preserve">의 범위의 변경에 대해서도 </w:t>
      </w:r>
      <w:proofErr w:type="spellStart"/>
      <w:r>
        <w:rPr>
          <w:rFonts w:hint="eastAsia"/>
        </w:rPr>
        <w:t>열려있도록</w:t>
      </w:r>
      <w:proofErr w:type="spellEnd"/>
      <w:r>
        <w:rPr>
          <w:rFonts w:hint="eastAsia"/>
        </w:rPr>
        <w:t xml:space="preserve"> 하기 위해</w:t>
      </w:r>
      <w:r>
        <w:t>,</w:t>
      </w:r>
      <w:r>
        <w:rPr>
          <w:rFonts w:hint="eastAsia"/>
        </w:rPr>
        <w:t xml:space="preserve"> 각 룰에서 말하는 모든 이웃의 위치를 반환하는 </w:t>
      </w:r>
      <w:proofErr w:type="spellStart"/>
      <w:r>
        <w:t>getRelativePositions</w:t>
      </w:r>
      <w:proofErr w:type="spellEnd"/>
      <w:r>
        <w:rPr>
          <w:rFonts w:hint="eastAsia"/>
        </w:rPr>
        <w:t>역시 추상 메서드로 가집니다.</w:t>
      </w:r>
    </w:p>
    <w:p w14:paraId="0C68AC62" w14:textId="27663A22" w:rsidR="00861CE1" w:rsidRDefault="00861CE1" w:rsidP="002D6282">
      <w:r>
        <w:rPr>
          <w:rFonts w:hint="eastAsia"/>
        </w:rPr>
        <w:t>C</w:t>
      </w:r>
      <w:r>
        <w:t xml:space="preserve">ell </w:t>
      </w:r>
      <w:r>
        <w:rPr>
          <w:rFonts w:hint="eastAsia"/>
        </w:rPr>
        <w:t xml:space="preserve">인터페이스의 </w:t>
      </w:r>
      <w:proofErr w:type="spellStart"/>
      <w:r>
        <w:t>figureNextState</w:t>
      </w:r>
      <w:proofErr w:type="spellEnd"/>
      <w:r>
        <w:rPr>
          <w:rFonts w:hint="eastAsia"/>
        </w:rPr>
        <w:t xml:space="preserve"> 메서드가 </w:t>
      </w:r>
      <w:r>
        <w:t>Rule</w:t>
      </w:r>
      <w:r>
        <w:rPr>
          <w:rFonts w:hint="eastAsia"/>
        </w:rPr>
        <w:t>에 의해 n</w:t>
      </w:r>
      <w:r>
        <w:t>ext state</w:t>
      </w:r>
      <w:r>
        <w:rPr>
          <w:rFonts w:hint="eastAsia"/>
        </w:rPr>
        <w:t xml:space="preserve">를 결정하도록 인자로 </w:t>
      </w:r>
      <w:r>
        <w:t>Rule</w:t>
      </w:r>
      <w:r>
        <w:rPr>
          <w:rFonts w:hint="eastAsia"/>
        </w:rPr>
        <w:t>을 추가했습니다.</w:t>
      </w:r>
    </w:p>
    <w:p w14:paraId="17D0ED1E" w14:textId="6E98E04A" w:rsidR="00861CE1" w:rsidRDefault="00861CE1" w:rsidP="002D6282">
      <w:r w:rsidRPr="00861CE1">
        <w:drawing>
          <wp:inline distT="0" distB="0" distL="0" distR="0" wp14:anchorId="62AC4FE9" wp14:editId="4A31ABCE">
            <wp:extent cx="5274310" cy="84328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6AA5" w14:textId="0D41A879" w:rsidR="00861CE1" w:rsidRDefault="00861CE1" w:rsidP="002D6282">
      <w:r w:rsidRPr="00861CE1">
        <w:lastRenderedPageBreak/>
        <w:drawing>
          <wp:inline distT="0" distB="0" distL="0" distR="0" wp14:anchorId="2B65AEDA" wp14:editId="48EB7DB0">
            <wp:extent cx="5274310" cy="307594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0E5" w14:textId="7B09A96A" w:rsidR="00861CE1" w:rsidRDefault="00861CE1" w:rsidP="002D6282"/>
    <w:p w14:paraId="79308182" w14:textId="1E7481CB" w:rsidR="00861CE1" w:rsidRDefault="00861CE1" w:rsidP="00861CE1">
      <w:pPr>
        <w:pStyle w:val="a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방향 </w:t>
      </w:r>
      <w:r>
        <w:rPr>
          <w:b/>
          <w:bCs/>
          <w:sz w:val="28"/>
          <w:szCs w:val="28"/>
        </w:rPr>
        <w:t>Cell</w:t>
      </w:r>
      <w:r>
        <w:rPr>
          <w:rFonts w:hint="eastAsia"/>
          <w:b/>
          <w:bCs/>
          <w:sz w:val="28"/>
          <w:szCs w:val="28"/>
        </w:rPr>
        <w:t xml:space="preserve"> 파라미터 개선</w:t>
      </w:r>
    </w:p>
    <w:p w14:paraId="0EBBC5FB" w14:textId="54A6D55F" w:rsidR="002F1414" w:rsidRDefault="002F1414" w:rsidP="002F1414">
      <w:r w:rsidRPr="002F1414">
        <w:rPr>
          <w:b/>
          <w:bCs/>
          <w:sz w:val="28"/>
          <w:szCs w:val="28"/>
        </w:rPr>
        <w:drawing>
          <wp:inline distT="0" distB="0" distL="0" distR="0" wp14:anchorId="1F547747" wp14:editId="0670A980">
            <wp:extent cx="4555067" cy="819912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9440" cy="8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973" w14:textId="6AD88038" w:rsidR="002F1414" w:rsidRDefault="002F1414" w:rsidP="002F1414">
      <w:r>
        <w:rPr>
          <w:rFonts w:hint="eastAsia"/>
        </w:rPr>
        <w:t xml:space="preserve">기존의 </w:t>
      </w:r>
      <w:proofErr w:type="spellStart"/>
      <w:r>
        <w:t>figureNextState</w:t>
      </w:r>
      <w:proofErr w:type="spellEnd"/>
      <w:r>
        <w:t xml:space="preserve"> </w:t>
      </w:r>
      <w:r>
        <w:rPr>
          <w:rFonts w:hint="eastAsia"/>
        </w:rPr>
        <w:t xml:space="preserve">메서드는 위와 같이 8가지 방향에 있는 </w:t>
      </w:r>
      <w:r>
        <w:t>Cell</w:t>
      </w:r>
      <w:r>
        <w:rPr>
          <w:rFonts w:hint="eastAsia"/>
        </w:rPr>
        <w:t xml:space="preserve">을 모두 파라미터로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 함수는 좋은 함수가 아니기 때문에 B</w:t>
      </w:r>
      <w:r>
        <w:t xml:space="preserve">uilder </w:t>
      </w:r>
      <w:r>
        <w:rPr>
          <w:rFonts w:hint="eastAsia"/>
        </w:rPr>
        <w:t xml:space="preserve">패턴을 사용하여 </w:t>
      </w:r>
      <w:r>
        <w:t>8</w:t>
      </w:r>
      <w:r>
        <w:rPr>
          <w:rFonts w:hint="eastAsia"/>
        </w:rPr>
        <w:t xml:space="preserve">방향 </w:t>
      </w:r>
      <w:r>
        <w:t xml:space="preserve">Cell </w:t>
      </w:r>
      <w:r>
        <w:rPr>
          <w:rFonts w:hint="eastAsia"/>
        </w:rPr>
        <w:t xml:space="preserve">정보를 담는 </w:t>
      </w:r>
      <w:proofErr w:type="spellStart"/>
      <w:r>
        <w:t>SurroundingCells</w:t>
      </w:r>
      <w:proofErr w:type="spellEnd"/>
      <w:r>
        <w:rPr>
          <w:rFonts w:hint="eastAsia"/>
        </w:rPr>
        <w:t xml:space="preserve"> 클래스를 만들었습니다.</w:t>
      </w:r>
    </w:p>
    <w:p w14:paraId="04C59360" w14:textId="4335F37F" w:rsidR="00861CE1" w:rsidRPr="002F1414" w:rsidRDefault="002F1414" w:rsidP="002F1414">
      <w:pPr>
        <w:rPr>
          <w:rFonts w:hint="eastAsia"/>
        </w:rPr>
      </w:pPr>
      <w:r w:rsidRPr="002F1414">
        <w:drawing>
          <wp:inline distT="0" distB="0" distL="0" distR="0" wp14:anchorId="07CB266F" wp14:editId="6590BE40">
            <wp:extent cx="5274310" cy="2354580"/>
            <wp:effectExtent l="0" t="0" r="2540" b="762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A35" w14:textId="2FDB5F05" w:rsidR="002F1414" w:rsidRDefault="002F1414" w:rsidP="002D6282">
      <w:r>
        <w:rPr>
          <w:rFonts w:hint="eastAsia"/>
        </w:rPr>
        <w:lastRenderedPageBreak/>
        <w:t xml:space="preserve">개선된 </w:t>
      </w:r>
      <w:proofErr w:type="spellStart"/>
      <w:r>
        <w:t>figureNextState</w:t>
      </w:r>
      <w:proofErr w:type="spellEnd"/>
    </w:p>
    <w:p w14:paraId="0DD9177D" w14:textId="7CDF99A1" w:rsidR="002F1414" w:rsidRDefault="002F1414" w:rsidP="002D6282">
      <w:r w:rsidRPr="002F1414">
        <w:drawing>
          <wp:inline distT="0" distB="0" distL="0" distR="0" wp14:anchorId="26E151FA" wp14:editId="2075B4FB">
            <wp:extent cx="5274310" cy="245110"/>
            <wp:effectExtent l="0" t="0" r="254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369" w14:textId="3E2AB89A" w:rsidR="002F1414" w:rsidRDefault="002F1414" w:rsidP="002D6282"/>
    <w:p w14:paraId="2FD60087" w14:textId="76A1A5C5" w:rsidR="002F1414" w:rsidRDefault="002F1414" w:rsidP="002F1414">
      <w:pPr>
        <w:pStyle w:val="a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Modifier </w:t>
      </w:r>
      <w:r>
        <w:rPr>
          <w:rFonts w:hint="eastAsia"/>
          <w:b/>
          <w:bCs/>
          <w:sz w:val="28"/>
          <w:szCs w:val="28"/>
        </w:rPr>
        <w:t>개선</w:t>
      </w:r>
    </w:p>
    <w:p w14:paraId="3FC6E55F" w14:textId="2088C30D" w:rsidR="002F1414" w:rsidRDefault="002F1414" w:rsidP="002D6282">
      <w:r w:rsidRPr="002F1414">
        <w:drawing>
          <wp:inline distT="0" distB="0" distL="0" distR="0" wp14:anchorId="131CD056" wp14:editId="57422B6C">
            <wp:extent cx="5274310" cy="3053080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405" w14:textId="7626E027" w:rsidR="002F1414" w:rsidRDefault="002F1414" w:rsidP="002D6282">
      <w:r>
        <w:rPr>
          <w:rFonts w:hint="eastAsia"/>
        </w:rPr>
        <w:t xml:space="preserve">위의 코드는 기존에 </w:t>
      </w:r>
      <w:r>
        <w:t>Clock</w:t>
      </w:r>
      <w:r>
        <w:rPr>
          <w:rFonts w:hint="eastAsia"/>
        </w:rPr>
        <w:t>에서 각 메뉴가 눌렸을 때 실행될 a</w:t>
      </w:r>
      <w:r>
        <w:t>ction listener</w:t>
      </w:r>
      <w:r>
        <w:rPr>
          <w:rFonts w:hint="eastAsia"/>
        </w:rPr>
        <w:t xml:space="preserve">를 만드는 부분입니다. </w:t>
      </w:r>
      <w:r w:rsidR="00C36CC5">
        <w:rPr>
          <w:rFonts w:hint="eastAsia"/>
        </w:rPr>
        <w:t xml:space="preserve">객체 지향 설계를 활용하면 이렇게 </w:t>
      </w:r>
      <w:proofErr w:type="spellStart"/>
      <w:r w:rsidR="00C36CC5">
        <w:rPr>
          <w:rFonts w:hint="eastAsia"/>
        </w:rPr>
        <w:t>안좋은</w:t>
      </w:r>
      <w:proofErr w:type="spellEnd"/>
      <w:r w:rsidR="00C36CC5">
        <w:rPr>
          <w:rFonts w:hint="eastAsia"/>
        </w:rPr>
        <w:t xml:space="preserve"> 조건문을 쓰지 않을 수 있기 때문에 우선 </w:t>
      </w:r>
      <w:proofErr w:type="spellStart"/>
      <w:r w:rsidR="00C36CC5">
        <w:t>ClockSpeed</w:t>
      </w:r>
      <w:proofErr w:type="spellEnd"/>
      <w:r w:rsidR="00C36CC5">
        <w:rPr>
          <w:rFonts w:hint="eastAsia"/>
        </w:rPr>
        <w:t xml:space="preserve">라는 </w:t>
      </w:r>
      <w:proofErr w:type="spellStart"/>
      <w:r w:rsidR="00C36CC5">
        <w:t>enum</w:t>
      </w:r>
      <w:proofErr w:type="spellEnd"/>
      <w:r w:rsidR="00C36CC5">
        <w:rPr>
          <w:rFonts w:hint="eastAsia"/>
        </w:rPr>
        <w:t>을 만들었습니다.</w:t>
      </w:r>
    </w:p>
    <w:p w14:paraId="4C72379F" w14:textId="2F6AC2B1" w:rsidR="00C36CC5" w:rsidRDefault="00C36CC5" w:rsidP="002D6282">
      <w:r w:rsidRPr="00C36CC5">
        <w:drawing>
          <wp:inline distT="0" distB="0" distL="0" distR="0" wp14:anchorId="52E6131D" wp14:editId="3B470A81">
            <wp:extent cx="3274463" cy="2853266"/>
            <wp:effectExtent l="0" t="0" r="2540" b="444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3277" cy="28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33F" w14:textId="78AF0822" w:rsidR="00C36CC5" w:rsidRDefault="00C36CC5" w:rsidP="002D6282">
      <w:r>
        <w:rPr>
          <w:rFonts w:hint="eastAsia"/>
        </w:rPr>
        <w:lastRenderedPageBreak/>
        <w:t xml:space="preserve">그 다음 </w:t>
      </w:r>
      <w:r>
        <w:t>Clock</w:t>
      </w:r>
      <w:r>
        <w:rPr>
          <w:rFonts w:hint="eastAsia"/>
        </w:rPr>
        <w:t xml:space="preserve">의 </w:t>
      </w:r>
      <w:proofErr w:type="spellStart"/>
      <w:r>
        <w:t>startTicking</w:t>
      </w:r>
      <w:proofErr w:type="spellEnd"/>
      <w:r>
        <w:t xml:space="preserve"> </w:t>
      </w:r>
      <w:r>
        <w:rPr>
          <w:rFonts w:hint="eastAsia"/>
        </w:rPr>
        <w:t xml:space="preserve">메서드가 </w:t>
      </w:r>
      <w:proofErr w:type="spellStart"/>
      <w:r>
        <w:rPr>
          <w:rFonts w:hint="eastAsia"/>
        </w:rPr>
        <w:t>C</w:t>
      </w:r>
      <w:r>
        <w:t>lockSpeed</w:t>
      </w:r>
      <w:proofErr w:type="spellEnd"/>
      <w:r>
        <w:t xml:space="preserve"> 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클래스를 파라미터로 받도록 변경하였습니다.</w:t>
      </w:r>
    </w:p>
    <w:p w14:paraId="6DD7EB6C" w14:textId="759B77F3" w:rsidR="00C36CC5" w:rsidRDefault="00C36CC5" w:rsidP="002D6282">
      <w:r w:rsidRPr="00C36CC5">
        <w:drawing>
          <wp:inline distT="0" distB="0" distL="0" distR="0" wp14:anchorId="4B3F23DE" wp14:editId="26D38702">
            <wp:extent cx="5274310" cy="3753485"/>
            <wp:effectExtent l="0" t="0" r="254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0B9" w14:textId="359DF554" w:rsidR="00C36CC5" w:rsidRDefault="00C36CC5">
      <w:r>
        <w:br w:type="page"/>
      </w:r>
    </w:p>
    <w:p w14:paraId="3C7C9A9E" w14:textId="10A28195" w:rsidR="00C36CC5" w:rsidRDefault="00C36CC5" w:rsidP="00C36CC5">
      <w:pPr>
        <w:pStyle w:val="a8"/>
        <w:jc w:val="left"/>
        <w:rPr>
          <w:rFonts w:hint="eastAsia"/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I</w:t>
      </w:r>
      <w:r>
        <w:rPr>
          <w:b/>
          <w:bCs/>
          <w:sz w:val="40"/>
          <w:szCs w:val="36"/>
        </w:rPr>
        <w:t>V</w:t>
      </w:r>
      <w:r w:rsidRPr="00132F6B">
        <w:rPr>
          <w:b/>
          <w:bCs/>
          <w:sz w:val="40"/>
          <w:szCs w:val="36"/>
        </w:rPr>
        <w:t xml:space="preserve">. </w:t>
      </w:r>
      <w:r>
        <w:rPr>
          <w:rFonts w:hint="eastAsia"/>
          <w:b/>
          <w:bCs/>
          <w:sz w:val="40"/>
          <w:szCs w:val="36"/>
        </w:rPr>
        <w:t>테스트</w:t>
      </w:r>
    </w:p>
    <w:p w14:paraId="07D9757B" w14:textId="46FA100E" w:rsidR="00C36CC5" w:rsidRDefault="00C36CC5">
      <w:r>
        <w:br w:type="page"/>
      </w:r>
    </w:p>
    <w:p w14:paraId="6E54FF6A" w14:textId="20BA64AF" w:rsidR="00C36CC5" w:rsidRDefault="00C36CC5" w:rsidP="00C36CC5">
      <w:pPr>
        <w:pStyle w:val="a8"/>
        <w:jc w:val="left"/>
        <w:rPr>
          <w:rFonts w:hint="eastAsia"/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I</w:t>
      </w:r>
      <w:r>
        <w:rPr>
          <w:b/>
          <w:bCs/>
          <w:sz w:val="40"/>
          <w:szCs w:val="36"/>
        </w:rPr>
        <w:t>V</w:t>
      </w:r>
      <w:r w:rsidRPr="00132F6B">
        <w:rPr>
          <w:b/>
          <w:bCs/>
          <w:sz w:val="40"/>
          <w:szCs w:val="36"/>
        </w:rPr>
        <w:t xml:space="preserve">. </w:t>
      </w:r>
      <w:r>
        <w:rPr>
          <w:rFonts w:hint="eastAsia"/>
          <w:b/>
          <w:bCs/>
          <w:sz w:val="40"/>
          <w:szCs w:val="36"/>
        </w:rPr>
        <w:t xml:space="preserve">팀원 역할 및 </w:t>
      </w:r>
      <w:r>
        <w:rPr>
          <w:b/>
          <w:bCs/>
          <w:sz w:val="40"/>
          <w:szCs w:val="36"/>
        </w:rPr>
        <w:t>Github</w:t>
      </w:r>
    </w:p>
    <w:p w14:paraId="0246B9DD" w14:textId="77777777" w:rsidR="00C36CC5" w:rsidRPr="002F1414" w:rsidRDefault="00C36CC5" w:rsidP="002D6282">
      <w:pPr>
        <w:rPr>
          <w:rFonts w:hint="eastAsia"/>
        </w:rPr>
      </w:pPr>
    </w:p>
    <w:sectPr w:rsidR="00C36CC5" w:rsidRPr="002F1414" w:rsidSect="0089714F">
      <w:footerReference w:type="defaul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227B" w14:textId="77777777" w:rsidR="007B3E30" w:rsidRDefault="007B3E30" w:rsidP="00C6554A">
      <w:pPr>
        <w:spacing w:before="0" w:after="0" w:line="240" w:lineRule="auto"/>
      </w:pPr>
      <w:r>
        <w:separator/>
      </w:r>
    </w:p>
  </w:endnote>
  <w:endnote w:type="continuationSeparator" w:id="0">
    <w:p w14:paraId="3DC9F407" w14:textId="77777777" w:rsidR="007B3E30" w:rsidRDefault="007B3E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에스코어 드림 5 Medium">
    <w:altName w:val="맑은 고딕"/>
    <w:panose1 w:val="00000000000000000000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4 Regular">
    <w:altName w:val="맑은 고딕"/>
    <w:panose1 w:val="00000000000000000000"/>
    <w:charset w:val="81"/>
    <w:family w:val="swiss"/>
    <w:notTrueType/>
    <w:pitch w:val="variable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EF6C" w14:textId="77777777" w:rsidR="00397846" w:rsidRPr="00DA341C" w:rsidRDefault="00397846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D304" w14:textId="77777777" w:rsidR="007B3E30" w:rsidRDefault="007B3E3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A9BB06" w14:textId="77777777" w:rsidR="007B3E30" w:rsidRDefault="007B3E3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233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9E5D71"/>
    <w:multiLevelType w:val="hybridMultilevel"/>
    <w:tmpl w:val="CC625AF8"/>
    <w:lvl w:ilvl="0" w:tplc="878C89F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2011D6"/>
    <w:multiLevelType w:val="multilevel"/>
    <w:tmpl w:val="0BD40ECC"/>
    <w:lvl w:ilvl="0">
      <w:start w:val="1"/>
      <w:numFmt w:val="upperRoman"/>
      <w:lvlText w:val="%1."/>
      <w:lvlJc w:val="center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F56E89"/>
    <w:multiLevelType w:val="hybridMultilevel"/>
    <w:tmpl w:val="B57CC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FF744B9"/>
    <w:multiLevelType w:val="hybridMultilevel"/>
    <w:tmpl w:val="648841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C3566F"/>
    <w:multiLevelType w:val="hybridMultilevel"/>
    <w:tmpl w:val="3782DFF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2573AE9"/>
    <w:multiLevelType w:val="hybridMultilevel"/>
    <w:tmpl w:val="5E904066"/>
    <w:lvl w:ilvl="0" w:tplc="6B261B94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F0F58"/>
    <w:multiLevelType w:val="hybridMultilevel"/>
    <w:tmpl w:val="C00E71DE"/>
    <w:lvl w:ilvl="0" w:tplc="D6DE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10259C"/>
    <w:multiLevelType w:val="hybridMultilevel"/>
    <w:tmpl w:val="AD7AA56E"/>
    <w:lvl w:ilvl="0" w:tplc="6854B6D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C0B5546"/>
    <w:multiLevelType w:val="hybridMultilevel"/>
    <w:tmpl w:val="1DE4379A"/>
    <w:lvl w:ilvl="0" w:tplc="75386BC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3B1E07"/>
    <w:multiLevelType w:val="hybridMultilevel"/>
    <w:tmpl w:val="B3C28A66"/>
    <w:lvl w:ilvl="0" w:tplc="3D66D5B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345EA3"/>
    <w:multiLevelType w:val="hybridMultilevel"/>
    <w:tmpl w:val="70EEE772"/>
    <w:lvl w:ilvl="0" w:tplc="359E4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57728A"/>
    <w:multiLevelType w:val="multilevel"/>
    <w:tmpl w:val="F9283DEA"/>
    <w:lvl w:ilvl="0">
      <w:start w:val="1"/>
      <w:numFmt w:val="upperRoman"/>
      <w:lvlText w:val="%1."/>
      <w:lvlJc w:val="center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AC72513"/>
    <w:multiLevelType w:val="multilevel"/>
    <w:tmpl w:val="90A6CBD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F3334CE"/>
    <w:multiLevelType w:val="hybridMultilevel"/>
    <w:tmpl w:val="56FEDD86"/>
    <w:lvl w:ilvl="0" w:tplc="6F20947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FA08EC"/>
    <w:multiLevelType w:val="hybridMultilevel"/>
    <w:tmpl w:val="6BC6EF12"/>
    <w:lvl w:ilvl="0" w:tplc="5C36FD6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96617A"/>
    <w:multiLevelType w:val="hybridMultilevel"/>
    <w:tmpl w:val="F0CEA77E"/>
    <w:lvl w:ilvl="0" w:tplc="F612A8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62152F"/>
    <w:multiLevelType w:val="hybridMultilevel"/>
    <w:tmpl w:val="C2C2191A"/>
    <w:lvl w:ilvl="0" w:tplc="20AA7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1155EE"/>
    <w:multiLevelType w:val="multilevel"/>
    <w:tmpl w:val="301A9AB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740440375">
    <w:abstractNumId w:val="9"/>
  </w:num>
  <w:num w:numId="2" w16cid:durableId="1069427798">
    <w:abstractNumId w:val="8"/>
  </w:num>
  <w:num w:numId="3" w16cid:durableId="1349680101">
    <w:abstractNumId w:val="8"/>
  </w:num>
  <w:num w:numId="4" w16cid:durableId="1408725313">
    <w:abstractNumId w:val="9"/>
  </w:num>
  <w:num w:numId="5" w16cid:durableId="868834039">
    <w:abstractNumId w:val="19"/>
  </w:num>
  <w:num w:numId="6" w16cid:durableId="1984845921">
    <w:abstractNumId w:val="10"/>
  </w:num>
  <w:num w:numId="7" w16cid:durableId="237714782">
    <w:abstractNumId w:val="12"/>
  </w:num>
  <w:num w:numId="8" w16cid:durableId="150828809">
    <w:abstractNumId w:val="7"/>
  </w:num>
  <w:num w:numId="9" w16cid:durableId="895360331">
    <w:abstractNumId w:val="6"/>
  </w:num>
  <w:num w:numId="10" w16cid:durableId="2050178290">
    <w:abstractNumId w:val="5"/>
  </w:num>
  <w:num w:numId="11" w16cid:durableId="1064795406">
    <w:abstractNumId w:val="4"/>
  </w:num>
  <w:num w:numId="12" w16cid:durableId="778453288">
    <w:abstractNumId w:val="3"/>
  </w:num>
  <w:num w:numId="13" w16cid:durableId="717432213">
    <w:abstractNumId w:val="2"/>
  </w:num>
  <w:num w:numId="14" w16cid:durableId="822425645">
    <w:abstractNumId w:val="1"/>
  </w:num>
  <w:num w:numId="15" w16cid:durableId="132530890">
    <w:abstractNumId w:val="0"/>
  </w:num>
  <w:num w:numId="16" w16cid:durableId="774636626">
    <w:abstractNumId w:val="26"/>
  </w:num>
  <w:num w:numId="17" w16cid:durableId="1865174396">
    <w:abstractNumId w:val="22"/>
  </w:num>
  <w:num w:numId="18" w16cid:durableId="93209577">
    <w:abstractNumId w:val="15"/>
  </w:num>
  <w:num w:numId="19" w16cid:durableId="714045881">
    <w:abstractNumId w:val="16"/>
  </w:num>
  <w:num w:numId="20" w16cid:durableId="1746949432">
    <w:abstractNumId w:val="33"/>
  </w:num>
  <w:num w:numId="21" w16cid:durableId="1022315227">
    <w:abstractNumId w:val="28"/>
  </w:num>
  <w:num w:numId="22" w16cid:durableId="919946573">
    <w:abstractNumId w:val="20"/>
  </w:num>
  <w:num w:numId="23" w16cid:durableId="1079251263">
    <w:abstractNumId w:val="32"/>
  </w:num>
  <w:num w:numId="24" w16cid:durableId="26874770">
    <w:abstractNumId w:val="31"/>
  </w:num>
  <w:num w:numId="25" w16cid:durableId="466897573">
    <w:abstractNumId w:val="14"/>
  </w:num>
  <w:num w:numId="26" w16cid:durableId="2040161299">
    <w:abstractNumId w:val="11"/>
  </w:num>
  <w:num w:numId="27" w16cid:durableId="477461764">
    <w:abstractNumId w:val="18"/>
  </w:num>
  <w:num w:numId="28" w16cid:durableId="1634560680">
    <w:abstractNumId w:val="17"/>
  </w:num>
  <w:num w:numId="29" w16cid:durableId="845943941">
    <w:abstractNumId w:val="27"/>
  </w:num>
  <w:num w:numId="30" w16cid:durableId="1633824721">
    <w:abstractNumId w:val="13"/>
  </w:num>
  <w:num w:numId="31" w16cid:durableId="845443593">
    <w:abstractNumId w:val="24"/>
  </w:num>
  <w:num w:numId="32" w16cid:durableId="1056317603">
    <w:abstractNumId w:val="29"/>
  </w:num>
  <w:num w:numId="33" w16cid:durableId="326519122">
    <w:abstractNumId w:val="25"/>
  </w:num>
  <w:num w:numId="34" w16cid:durableId="1823932506">
    <w:abstractNumId w:val="23"/>
  </w:num>
  <w:num w:numId="35" w16cid:durableId="673339061">
    <w:abstractNumId w:val="30"/>
  </w:num>
  <w:num w:numId="36" w16cid:durableId="14146614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50"/>
    <w:rsid w:val="000256B2"/>
    <w:rsid w:val="000444DD"/>
    <w:rsid w:val="000515EA"/>
    <w:rsid w:val="0008334D"/>
    <w:rsid w:val="000A44AE"/>
    <w:rsid w:val="00105658"/>
    <w:rsid w:val="00117B4D"/>
    <w:rsid w:val="00132F6B"/>
    <w:rsid w:val="001C2761"/>
    <w:rsid w:val="001D6190"/>
    <w:rsid w:val="001E5AE5"/>
    <w:rsid w:val="00206318"/>
    <w:rsid w:val="0025096D"/>
    <w:rsid w:val="002554CD"/>
    <w:rsid w:val="00274B2E"/>
    <w:rsid w:val="00276621"/>
    <w:rsid w:val="00290D8E"/>
    <w:rsid w:val="00293B83"/>
    <w:rsid w:val="002B3774"/>
    <w:rsid w:val="002B4294"/>
    <w:rsid w:val="002C124F"/>
    <w:rsid w:val="002D6282"/>
    <w:rsid w:val="002E1DD4"/>
    <w:rsid w:val="002F1414"/>
    <w:rsid w:val="002F180C"/>
    <w:rsid w:val="002F58F8"/>
    <w:rsid w:val="00333D0D"/>
    <w:rsid w:val="003378C9"/>
    <w:rsid w:val="00344A84"/>
    <w:rsid w:val="00363A39"/>
    <w:rsid w:val="00363E6B"/>
    <w:rsid w:val="00397846"/>
    <w:rsid w:val="003C5EF4"/>
    <w:rsid w:val="003F0B21"/>
    <w:rsid w:val="003F1001"/>
    <w:rsid w:val="0045144B"/>
    <w:rsid w:val="004A2098"/>
    <w:rsid w:val="004A6C16"/>
    <w:rsid w:val="004C049F"/>
    <w:rsid w:val="004D5F3A"/>
    <w:rsid w:val="004D71D7"/>
    <w:rsid w:val="004F4029"/>
    <w:rsid w:val="005000E2"/>
    <w:rsid w:val="00574CEE"/>
    <w:rsid w:val="005826A5"/>
    <w:rsid w:val="00596CD7"/>
    <w:rsid w:val="005C3B8E"/>
    <w:rsid w:val="005C40F5"/>
    <w:rsid w:val="005E177A"/>
    <w:rsid w:val="005E771D"/>
    <w:rsid w:val="00607883"/>
    <w:rsid w:val="006167D3"/>
    <w:rsid w:val="00621ACE"/>
    <w:rsid w:val="006351F1"/>
    <w:rsid w:val="0063545D"/>
    <w:rsid w:val="00636BA2"/>
    <w:rsid w:val="006415F4"/>
    <w:rsid w:val="00651ECC"/>
    <w:rsid w:val="0066101D"/>
    <w:rsid w:val="00664776"/>
    <w:rsid w:val="00675631"/>
    <w:rsid w:val="006845A1"/>
    <w:rsid w:val="00693FE6"/>
    <w:rsid w:val="00694CC4"/>
    <w:rsid w:val="006A3CE7"/>
    <w:rsid w:val="006A6B85"/>
    <w:rsid w:val="006E075B"/>
    <w:rsid w:val="006E266C"/>
    <w:rsid w:val="006F073F"/>
    <w:rsid w:val="006F4D60"/>
    <w:rsid w:val="00773948"/>
    <w:rsid w:val="007B1C2B"/>
    <w:rsid w:val="007B3E30"/>
    <w:rsid w:val="007D11C7"/>
    <w:rsid w:val="007D3F02"/>
    <w:rsid w:val="007F63BE"/>
    <w:rsid w:val="00827BF4"/>
    <w:rsid w:val="00861CE1"/>
    <w:rsid w:val="00894328"/>
    <w:rsid w:val="0089714F"/>
    <w:rsid w:val="008A7777"/>
    <w:rsid w:val="008D5C69"/>
    <w:rsid w:val="008F4FBE"/>
    <w:rsid w:val="00903181"/>
    <w:rsid w:val="00925CD5"/>
    <w:rsid w:val="009D4AB0"/>
    <w:rsid w:val="00A01B2B"/>
    <w:rsid w:val="00A177E8"/>
    <w:rsid w:val="00AB317A"/>
    <w:rsid w:val="00AB4E52"/>
    <w:rsid w:val="00AC06D4"/>
    <w:rsid w:val="00AD4FC3"/>
    <w:rsid w:val="00B0549C"/>
    <w:rsid w:val="00B05888"/>
    <w:rsid w:val="00B15D2F"/>
    <w:rsid w:val="00B3510D"/>
    <w:rsid w:val="00B55290"/>
    <w:rsid w:val="00B67950"/>
    <w:rsid w:val="00BA0C92"/>
    <w:rsid w:val="00BB401E"/>
    <w:rsid w:val="00BC7F12"/>
    <w:rsid w:val="00BD4C7A"/>
    <w:rsid w:val="00BF34E3"/>
    <w:rsid w:val="00C04408"/>
    <w:rsid w:val="00C36CC5"/>
    <w:rsid w:val="00C60768"/>
    <w:rsid w:val="00C6554A"/>
    <w:rsid w:val="00C93126"/>
    <w:rsid w:val="00D432CF"/>
    <w:rsid w:val="00D50976"/>
    <w:rsid w:val="00D56F13"/>
    <w:rsid w:val="00D62A21"/>
    <w:rsid w:val="00D7484F"/>
    <w:rsid w:val="00D80D10"/>
    <w:rsid w:val="00DA341C"/>
    <w:rsid w:val="00DB1B74"/>
    <w:rsid w:val="00DE27F4"/>
    <w:rsid w:val="00ED7C44"/>
    <w:rsid w:val="00F03BB9"/>
    <w:rsid w:val="00F052B6"/>
    <w:rsid w:val="00F07766"/>
    <w:rsid w:val="00F1358D"/>
    <w:rsid w:val="00F312AC"/>
    <w:rsid w:val="00F4383D"/>
    <w:rsid w:val="00F45213"/>
    <w:rsid w:val="00F83A46"/>
    <w:rsid w:val="00FA4BCF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DF292"/>
  <w15:chartTrackingRefBased/>
  <w15:docId w15:val="{C9C9A85E-A7CF-441B-A7F2-4ADCD62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E771D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customStyle="1" w:styleId="26447936EA424E79BB87B09B3F84F156">
    <w:name w:val="26447936EA424E79BB87B09B3F84F156"/>
    <w:rsid w:val="002F180C"/>
    <w:pPr>
      <w:widowControl w:val="0"/>
      <w:wordWrap w:val="0"/>
      <w:autoSpaceDE w:val="0"/>
      <w:autoSpaceDN w:val="0"/>
      <w:spacing w:before="0" w:after="160" w:line="259" w:lineRule="auto"/>
      <w:jc w:val="both"/>
    </w:pPr>
    <w:rPr>
      <w:rFonts w:eastAsiaTheme="minorEastAsia"/>
      <w:color w:val="auto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10j\AppData\Local\Microsoft\Office\16.0\DTS\ko-KR%7bBFDCBED1-63EC-41BD-87D1-5B4EA81F7E02%7d\%7b612AAA82-1F46-4719-8498-2AEB73A721A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EC28-7BE9-44B2-B83A-EAE56842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{612AAA82-1F46-4719-8498-2AEB73A721AA}tf02835058_win32.dotx</Template>
  <TotalTime>1030</TotalTime>
  <Pages>13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서정현</dc:creator>
  <cp:keywords/>
  <dc:description/>
  <cp:lastModifiedBy>서정현</cp:lastModifiedBy>
  <cp:revision>31</cp:revision>
  <dcterms:created xsi:type="dcterms:W3CDTF">2021-04-12T04:27:00Z</dcterms:created>
  <dcterms:modified xsi:type="dcterms:W3CDTF">2022-12-09T11:02:00Z</dcterms:modified>
</cp:coreProperties>
</file>